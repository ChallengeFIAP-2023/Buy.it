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bookmarkStart w:id="0" w:name="_Hlk49181259"/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ACE55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03AD2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lLWc4AAAAA0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CA3032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7BFFEBA0" w:rsidR="00D95FC7" w:rsidRPr="00E63808" w:rsidRDefault="002A7E47" w:rsidP="008E35F7">
      <w:pPr>
        <w:pStyle w:val="SubTtulo-AutoreVerso"/>
        <w:rPr>
          <w:rStyle w:val="SubTtulo-AutoreVersoChar"/>
          <w:b/>
          <w:lang w:val="en-US"/>
        </w:rPr>
      </w:pPr>
      <w:r w:rsidRPr="00E63808">
        <w:rPr>
          <w:rStyle w:val="SubTtulo-AutoreVersoChar"/>
          <w:b/>
          <w:color w:val="FF0000"/>
          <w:lang w:val="en-US"/>
        </w:rPr>
        <w:t>Data Application &amp; Data Science</w:t>
      </w:r>
    </w:p>
    <w:p w14:paraId="217905AD" w14:textId="166BFC04" w:rsidR="00987BE0" w:rsidRPr="00E63808" w:rsidRDefault="00E63808" w:rsidP="008E35F7">
      <w:pPr>
        <w:pStyle w:val="SubTtulo-AutoreVerso"/>
        <w:rPr>
          <w:rStyle w:val="SubTtulo-AutoreVersoChar"/>
          <w:b/>
          <w:lang w:val="en-US"/>
        </w:rPr>
      </w:pPr>
      <w:r w:rsidRPr="00E63808">
        <w:rPr>
          <w:rStyle w:val="SubTtulo-AutoreVersoChar"/>
          <w:b/>
          <w:lang w:val="en-US"/>
        </w:rPr>
        <w:t>C</w:t>
      </w:r>
      <w:r>
        <w:rPr>
          <w:rStyle w:val="SubTtulo-AutoreVersoChar"/>
          <w:b/>
          <w:lang w:val="en-US"/>
        </w:rPr>
        <w:t>hallenge 2023</w:t>
      </w:r>
    </w:p>
    <w:p w14:paraId="76D32912" w14:textId="77777777" w:rsidR="00101E62" w:rsidRPr="00E6380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39EB1E3" w14:textId="77777777" w:rsidR="00101E62" w:rsidRPr="00E6380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ADB8195" w14:textId="08125ED0" w:rsidR="00987BE0" w:rsidRPr="00E63808" w:rsidRDefault="00987BE0" w:rsidP="008E35F7">
      <w:pPr>
        <w:pStyle w:val="SubTtulo-AutoreVerso"/>
        <w:rPr>
          <w:rStyle w:val="SubTtulo-AutoreVersoChar"/>
          <w:b/>
          <w:lang w:val="en-US"/>
        </w:rPr>
      </w:pPr>
    </w:p>
    <w:p w14:paraId="0790AE3D" w14:textId="77777777" w:rsidR="008879D7" w:rsidRPr="00E63808" w:rsidRDefault="008879D7" w:rsidP="008E35F7">
      <w:pPr>
        <w:pStyle w:val="TtulodaCapa"/>
        <w:ind w:firstLine="0"/>
        <w:rPr>
          <w:rStyle w:val="SubTtulo-AutoreVersoChar"/>
          <w:b/>
          <w:lang w:val="en-US"/>
        </w:rPr>
      </w:pPr>
    </w:p>
    <w:p w14:paraId="0CFF1921" w14:textId="20DADE59" w:rsidR="00D95FC7" w:rsidRPr="00E63808" w:rsidRDefault="00D71306" w:rsidP="008E35F7">
      <w:pPr>
        <w:pStyle w:val="TtulodaCapa"/>
        <w:ind w:firstLine="0"/>
        <w:rPr>
          <w:rStyle w:val="SubTtulo-AutoreVersoChar"/>
          <w:b/>
          <w:lang w:val="en-US"/>
        </w:rPr>
      </w:pP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2A382" id="Freeform 8" o:spid="_x0000_s1026" style="position:absolute;margin-left:568pt;margin-top:-88pt;width:25.6pt;height:931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pvtl4AAAAA8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A23FB" id="Freeform 8" o:spid="_x0000_s1026" style="position:absolute;margin-left:.4pt;margin-top:.4pt;width:25.6pt;height:931.2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 w:rsidRPr="00E63808">
        <w:rPr>
          <w:rStyle w:val="SubTtulo-AutoreVersoChar"/>
          <w:b/>
          <w:lang w:val="en-US"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73746E5C" w:rsidR="008E35F7" w:rsidRPr="00A34575" w:rsidRDefault="00870FB4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97068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12E1B6D9" w:rsidR="008E35F7" w:rsidRPr="00A34575" w:rsidRDefault="00870FB4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Gustavo Sorrilha Sanches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3D56A799" w:rsidR="008E35F7" w:rsidRPr="00EE1742" w:rsidRDefault="00EE1742" w:rsidP="00D95FC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EE1742">
              <w:rPr>
                <w:rFonts w:asciiTheme="minorHAnsi" w:hAnsiTheme="minorHAnsi" w:cstheme="minorHAnsi"/>
                <w:sz w:val="21"/>
                <w:szCs w:val="21"/>
                <w:shd w:val="clear" w:color="auto" w:fill="F3F2F1"/>
              </w:rPr>
              <w:t>97324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1D01F93B" w:rsidR="008E35F7" w:rsidRPr="00DE0F4E" w:rsidRDefault="00EE1742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Natan Cruz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0A167379" w:rsidR="00BD2B47" w:rsidRPr="007014C9" w:rsidRDefault="007014C9" w:rsidP="00BD2B4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7014C9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97092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60C9982F" w:rsidR="008E35F7" w:rsidRPr="00BF22FA" w:rsidRDefault="007014C9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Vitor Rubim Passos</w:t>
            </w:r>
          </w:p>
        </w:tc>
      </w:tr>
      <w:tr w:rsidR="008E35F7" w:rsidRPr="00D95FC7" w14:paraId="27692502" w14:textId="77777777" w:rsidTr="007014C9">
        <w:trPr>
          <w:trHeight w:val="140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1284F621" w:rsidR="008E35F7" w:rsidRPr="009334F6" w:rsidRDefault="009334F6" w:rsidP="00D95FC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9334F6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97503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54949C70" w:rsidR="008E35F7" w:rsidRPr="005C5CAD" w:rsidRDefault="009334F6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Mariana Santos Fernandes de Sousa</w:t>
            </w:r>
          </w:p>
        </w:tc>
      </w:tr>
      <w:tr w:rsidR="00982F16" w:rsidRPr="00D95FC7" w14:paraId="55D30C79" w14:textId="77777777" w:rsidTr="007014C9">
        <w:trPr>
          <w:trHeight w:val="140"/>
        </w:trPr>
        <w:tc>
          <w:tcPr>
            <w:tcW w:w="2579" w:type="dxa"/>
            <w:shd w:val="clear" w:color="auto" w:fill="auto"/>
            <w:noWrap/>
            <w:vAlign w:val="bottom"/>
          </w:tcPr>
          <w:p w14:paraId="59BB5DAA" w14:textId="5E48BD3F" w:rsidR="00982F16" w:rsidRPr="009334F6" w:rsidRDefault="00625797" w:rsidP="00D95FC7">
            <w:pPr>
              <w:spacing w:after="0" w:line="240" w:lineRule="auto"/>
              <w:ind w:firstLine="0"/>
              <w:jc w:val="center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96466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04052E6F" w14:textId="42E74AF0" w:rsidR="00982F16" w:rsidRDefault="004C08C0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Kaue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Caponero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Figueiredo</w:t>
            </w: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2223ABAB" w14:textId="46D97E9B" w:rsidR="00A36C8B" w:rsidRDefault="00A36C8B" w:rsidP="008879D7">
      <w:pPr>
        <w:spacing w:after="160" w:line="259" w:lineRule="auto"/>
        <w:ind w:firstLine="0"/>
        <w:jc w:val="left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E35F7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7919EE9D" w14:textId="684B6FEF" w:rsidR="008E35F7" w:rsidRDefault="00494663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FB4C0C">
          <w:rPr>
            <w:rStyle w:val="Hyperlink"/>
            <w:noProof/>
          </w:rPr>
          <w:t>2</w:t>
        </w:r>
        <w:r w:rsidR="008E35F7" w:rsidRPr="00AB36AE">
          <w:rPr>
            <w:rStyle w:val="Hyperlink"/>
            <w:noProof/>
          </w:rPr>
          <w:t xml:space="preserve"> – Projeto Lógico </w:t>
        </w:r>
        <w:r w:rsidR="008E35F7">
          <w:rPr>
            <w:noProof/>
            <w:webHidden/>
          </w:rPr>
          <w:tab/>
        </w:r>
        <w:r w:rsidR="00D83366">
          <w:rPr>
            <w:noProof/>
            <w:webHidden/>
          </w:rPr>
          <w:t>8</w:t>
        </w:r>
      </w:hyperlink>
    </w:p>
    <w:p w14:paraId="72E40421" w14:textId="1B094B40" w:rsidR="008E35F7" w:rsidRDefault="00494663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FB4C0C">
          <w:rPr>
            <w:rStyle w:val="Hyperlink"/>
            <w:noProof/>
          </w:rPr>
          <w:t>3</w:t>
        </w:r>
        <w:r w:rsidR="008E35F7" w:rsidRPr="00AB36AE">
          <w:rPr>
            <w:rStyle w:val="Hyperlink"/>
            <w:noProof/>
          </w:rPr>
          <w:t xml:space="preserve"> – Projeto Físico</w:t>
        </w:r>
        <w:r w:rsidR="007F7104">
          <w:rPr>
            <w:rStyle w:val="Hyperlink"/>
            <w:noProof/>
          </w:rPr>
          <w:t xml:space="preserve"> </w:t>
        </w:r>
        <w:r w:rsidR="008E35F7">
          <w:rPr>
            <w:noProof/>
            <w:webHidden/>
          </w:rPr>
          <w:tab/>
        </w:r>
        <w:r w:rsidR="00D83366">
          <w:rPr>
            <w:noProof/>
            <w:webHidden/>
          </w:rPr>
          <w:t>9</w:t>
        </w:r>
      </w:hyperlink>
    </w:p>
    <w:p w14:paraId="53896571" w14:textId="199AA557" w:rsidR="008E35F7" w:rsidRDefault="008E35F7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</w:p>
    <w:p w14:paraId="558A834D" w14:textId="59057BB0" w:rsidR="00987BE0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452CBF0E" w14:textId="77777777" w:rsidR="009814FC" w:rsidRPr="009814FC" w:rsidRDefault="009814FC" w:rsidP="009814FC">
      <w:pPr>
        <w:jc w:val="right"/>
        <w:rPr>
          <w:rFonts w:cs="Arial"/>
        </w:rPr>
      </w:pPr>
    </w:p>
    <w:p w14:paraId="1D78418E" w14:textId="46349400" w:rsidR="009242C1" w:rsidRDefault="00D95FC7" w:rsidP="009242C1">
      <w:pPr>
        <w:pStyle w:val="Ttulo1"/>
        <w:rPr>
          <w:rFonts w:cs="Arial"/>
          <w:color w:val="000000" w:themeColor="text1"/>
        </w:rPr>
      </w:pPr>
      <w:bookmarkStart w:id="1" w:name="_Toc67673069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 xml:space="preserve">Descrição do Projeto </w:t>
      </w:r>
      <w:bookmarkEnd w:id="1"/>
    </w:p>
    <w:p w14:paraId="732B25CD" w14:textId="77777777" w:rsidR="00D23D59" w:rsidRDefault="00D23D59" w:rsidP="00D23D59">
      <w:pPr>
        <w:pStyle w:val="PargrafodaLista"/>
        <w:ind w:firstLine="0"/>
      </w:pPr>
      <w:r w:rsidRPr="00D23D59">
        <w:t>"Buy.it" é uma plataforma inovadora que simplifica o processo de cotações de compras, unindo compradores e fornecedores em um ambiente eficaz e amigável. Com uma ampla variedade de produtos, categorias e funcionalidades, "Buy.it" oferece uma experiência de compra conveniente e personalizada.</w:t>
      </w:r>
    </w:p>
    <w:p w14:paraId="58E8AAD6" w14:textId="77777777" w:rsidR="00D23D59" w:rsidRDefault="00D23D59" w:rsidP="00D23D59">
      <w:pPr>
        <w:pStyle w:val="PargrafodaLista"/>
        <w:ind w:firstLine="0"/>
      </w:pPr>
      <w:r w:rsidRPr="00D23D59">
        <w:t>Os compradores podem explorar categorias, visualizar detalhes dos produtos, criar cotações personalizadas e fazer pedidos com facilidade. Os fornecedores têm a oportunidade de gerenciar estoques, oferecer cotações e atender às necessidades dos compradores de forma eficaz.</w:t>
      </w:r>
    </w:p>
    <w:p w14:paraId="5A98B24A" w14:textId="5956257A" w:rsidR="00D23D59" w:rsidRDefault="00D23D59" w:rsidP="00D23D59">
      <w:pPr>
        <w:pStyle w:val="PargrafodaLista"/>
        <w:ind w:firstLine="0"/>
      </w:pPr>
      <w:r w:rsidRPr="00D23D59">
        <w:t>A plataforma também permite avaliações de produtos, garantindo transparência e qualidade, e registra atividades para referência futura. "Buy.it" simplifica a jornada de compra, tornando-a mais eficiente e agradável para todos os envolvidos</w:t>
      </w:r>
    </w:p>
    <w:p w14:paraId="7508F6E2" w14:textId="77777777" w:rsidR="00CA3032" w:rsidRPr="00D23D59" w:rsidRDefault="00CA3032" w:rsidP="00D23D59">
      <w:pPr>
        <w:pStyle w:val="PargrafodaLista"/>
        <w:ind w:firstLine="0"/>
      </w:pPr>
    </w:p>
    <w:p w14:paraId="3442D1EF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0137C1E8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5A61004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05709ABE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45B934A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16A891B5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4F9959D8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4FBDCCAE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DDCD696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B789C2B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4DB39A9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F4D7234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5B8D70D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1F24F6CE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3DF6284A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7D26677F" w14:textId="681D0FDB" w:rsidR="009242C1" w:rsidRPr="00CA3032" w:rsidRDefault="00CA3032" w:rsidP="00CA3032">
      <w:pPr>
        <w:ind w:firstLine="0"/>
        <w:rPr>
          <w:b/>
          <w:bCs/>
        </w:rPr>
      </w:pPr>
      <w:r w:rsidRPr="00CA3032">
        <w:rPr>
          <w:rFonts w:cs="Arial"/>
          <w:b/>
          <w:bCs/>
          <w:color w:val="000000" w:themeColor="text1"/>
        </w:rPr>
        <w:lastRenderedPageBreak/>
        <w:t>Regras de Negóci</w:t>
      </w:r>
      <w:r>
        <w:rPr>
          <w:rFonts w:cs="Arial"/>
          <w:b/>
          <w:bCs/>
          <w:color w:val="000000" w:themeColor="text1"/>
        </w:rPr>
        <w:t>o</w:t>
      </w:r>
    </w:p>
    <w:p w14:paraId="48DE3F9B" w14:textId="77777777" w:rsidR="00CA3032" w:rsidRDefault="00CA3032" w:rsidP="00CA3032">
      <w:pPr>
        <w:pStyle w:val="Ttulo2"/>
      </w:pPr>
      <w:bookmarkStart w:id="2" w:name="_Toc67673071"/>
      <w:r w:rsidRPr="00CA3032">
        <w:t xml:space="preserve">Política de Cadastro (RN01):Cada empresa só pode ter uma conta na </w:t>
      </w:r>
      <w:proofErr w:type="spellStart"/>
      <w:proofErr w:type="gramStart"/>
      <w:r w:rsidRPr="00CA3032">
        <w:t>plataforma.As</w:t>
      </w:r>
      <w:proofErr w:type="spellEnd"/>
      <w:proofErr w:type="gramEnd"/>
      <w:r w:rsidRPr="00CA3032">
        <w:t xml:space="preserve"> informações de cadastro, como CNPJ e e-mail, devem ser únicas para cada </w:t>
      </w:r>
      <w:proofErr w:type="spellStart"/>
      <w:r w:rsidRPr="00CA3032">
        <w:t>empresa.Deve</w:t>
      </w:r>
      <w:proofErr w:type="spellEnd"/>
      <w:r w:rsidRPr="00CA3032">
        <w:t xml:space="preserve"> haver um processo de validação das informações de cadastro.</w:t>
      </w:r>
    </w:p>
    <w:p w14:paraId="20F11E68" w14:textId="77777777" w:rsidR="00CA3032" w:rsidRDefault="00CA3032" w:rsidP="00CA3032">
      <w:pPr>
        <w:pStyle w:val="Ttulo2"/>
      </w:pPr>
      <w:r w:rsidRPr="00CA3032">
        <w:t xml:space="preserve">Política de Comunicação (RN02):A plataforma deve permitir que fornecedores e compradores se comuniquem de forma </w:t>
      </w:r>
      <w:proofErr w:type="spellStart"/>
      <w:proofErr w:type="gramStart"/>
      <w:r w:rsidRPr="00CA3032">
        <w:t>eficaz.As</w:t>
      </w:r>
      <w:proofErr w:type="spellEnd"/>
      <w:proofErr w:type="gramEnd"/>
      <w:r w:rsidRPr="00CA3032">
        <w:t xml:space="preserve"> mensagens devem ser registradas e rastreáveis para fins de monitoramento e auditoria.</w:t>
      </w:r>
    </w:p>
    <w:p w14:paraId="6BA971A0" w14:textId="77777777" w:rsidR="00CA3032" w:rsidRDefault="00CA3032" w:rsidP="00CA3032">
      <w:pPr>
        <w:pStyle w:val="Ttulo2"/>
      </w:pPr>
      <w:r w:rsidRPr="00CA3032">
        <w:t xml:space="preserve">Política de Integração (RN03):A plataforma deve integrar-se com APIs de terceiros para fornecer informações de histórico de preços dos </w:t>
      </w:r>
      <w:proofErr w:type="spellStart"/>
      <w:proofErr w:type="gramStart"/>
      <w:r w:rsidRPr="00CA3032">
        <w:t>produtos.Deve</w:t>
      </w:r>
      <w:proofErr w:type="spellEnd"/>
      <w:proofErr w:type="gramEnd"/>
      <w:r w:rsidRPr="00CA3032">
        <w:t xml:space="preserve"> haver um mecanismo de validação de dados provenientes de integrações.</w:t>
      </w:r>
    </w:p>
    <w:p w14:paraId="63577C0E" w14:textId="77777777" w:rsidR="00CA3032" w:rsidRDefault="00CA3032" w:rsidP="00CA3032">
      <w:pPr>
        <w:pStyle w:val="Ttulo2"/>
      </w:pPr>
      <w:r w:rsidRPr="00CA3032">
        <w:t xml:space="preserve">Política de Distribuição (RN04):A plataforma deve automatizar a distribuição de compras entre vários </w:t>
      </w:r>
      <w:proofErr w:type="spellStart"/>
      <w:proofErr w:type="gramStart"/>
      <w:r w:rsidRPr="00CA3032">
        <w:t>fornecedores.Deve</w:t>
      </w:r>
      <w:proofErr w:type="spellEnd"/>
      <w:proofErr w:type="gramEnd"/>
      <w:r w:rsidRPr="00CA3032">
        <w:t xml:space="preserve"> ser possível distribuir compras com base em critérios específicos, como preço, disponibilidade e localização.</w:t>
      </w:r>
    </w:p>
    <w:p w14:paraId="44811C58" w14:textId="77777777" w:rsidR="00CA3032" w:rsidRDefault="00CA3032" w:rsidP="00CA3032">
      <w:pPr>
        <w:pStyle w:val="Ttulo2"/>
      </w:pPr>
      <w:r w:rsidRPr="00CA3032">
        <w:t xml:space="preserve">Política de Integração com ERP (RN05):A plataforma deve enviar informações de compra de volta para o ERP da empresa </w:t>
      </w:r>
      <w:proofErr w:type="spellStart"/>
      <w:proofErr w:type="gramStart"/>
      <w:r w:rsidRPr="00CA3032">
        <w:t>compradora.A</w:t>
      </w:r>
      <w:proofErr w:type="spellEnd"/>
      <w:proofErr w:type="gramEnd"/>
      <w:r w:rsidRPr="00CA3032">
        <w:t xml:space="preserve"> integração deve ser segura e eficaz, evitando duplicação de dados.</w:t>
      </w:r>
    </w:p>
    <w:p w14:paraId="4F587F80" w14:textId="77777777" w:rsidR="00CA3032" w:rsidRDefault="00CA3032" w:rsidP="00CA3032">
      <w:pPr>
        <w:pStyle w:val="Ttulo2"/>
      </w:pPr>
      <w:r w:rsidRPr="00CA3032">
        <w:t xml:space="preserve">Política de Registro (RN06):Deve haver um sistema de registro detalhado (logs visuais) para acompanhar as atividades de compra e </w:t>
      </w:r>
      <w:proofErr w:type="spellStart"/>
      <w:proofErr w:type="gramStart"/>
      <w:r w:rsidRPr="00CA3032">
        <w:t>venda.Os</w:t>
      </w:r>
      <w:proofErr w:type="spellEnd"/>
      <w:proofErr w:type="gramEnd"/>
      <w:r w:rsidRPr="00CA3032">
        <w:t xml:space="preserve"> registros devem ser acessíveis para análise e auditoria.</w:t>
      </w:r>
    </w:p>
    <w:p w14:paraId="1C0B84AF" w14:textId="77777777" w:rsidR="00CA3032" w:rsidRDefault="00CA3032" w:rsidP="00CA3032">
      <w:pPr>
        <w:pStyle w:val="Ttulo2"/>
      </w:pPr>
      <w:r w:rsidRPr="00CA3032">
        <w:t xml:space="preserve">Política de Ranking e Filtro de Fornecedores (RN07):A plataforma deve implementar um sistema de classificação de fornecedores com base em critérios como qualidade, preço, </w:t>
      </w:r>
      <w:r w:rsidRPr="00CA3032">
        <w:lastRenderedPageBreak/>
        <w:t xml:space="preserve">tempo de entrega e informações </w:t>
      </w:r>
      <w:proofErr w:type="spellStart"/>
      <w:proofErr w:type="gramStart"/>
      <w:r w:rsidRPr="00CA3032">
        <w:t>fiscais.Os</w:t>
      </w:r>
      <w:proofErr w:type="spellEnd"/>
      <w:proofErr w:type="gramEnd"/>
      <w:r w:rsidRPr="00CA3032">
        <w:t xml:space="preserve"> critérios de classificação devem ser transparentes para os compradores.</w:t>
      </w:r>
    </w:p>
    <w:p w14:paraId="52E68D33" w14:textId="77777777" w:rsidR="00D83366" w:rsidRDefault="00CA3032" w:rsidP="00CA3032">
      <w:pPr>
        <w:pStyle w:val="Ttulo2"/>
      </w:pPr>
      <w:r w:rsidRPr="00CA3032">
        <w:t xml:space="preserve">Política de Descontos e Promoções (RN08):Os fornecedores devem poder oferecer descontos com base na quantidade de </w:t>
      </w:r>
      <w:proofErr w:type="spellStart"/>
      <w:proofErr w:type="gramStart"/>
      <w:r w:rsidRPr="00CA3032">
        <w:t>compra.A</w:t>
      </w:r>
      <w:proofErr w:type="spellEnd"/>
      <w:proofErr w:type="gramEnd"/>
      <w:r w:rsidRPr="00CA3032">
        <w:t xml:space="preserve"> plataforma deve emitir alertas de promoções de produtos para os compradores.</w:t>
      </w:r>
    </w:p>
    <w:p w14:paraId="41275E29" w14:textId="70C21789" w:rsidR="00CA3032" w:rsidRDefault="00CA3032" w:rsidP="00CA3032">
      <w:pPr>
        <w:pStyle w:val="Ttulo2"/>
      </w:pPr>
      <w:r w:rsidRPr="00CA3032">
        <w:t>Política de Segurança (RN09):Deve haver medidas de segurança adequadas para proteger os dados dos usuários e garantir a privacidade das informações.</w:t>
      </w:r>
    </w:p>
    <w:p w14:paraId="1ECFA964" w14:textId="77777777" w:rsidR="00CA3032" w:rsidRDefault="00CA3032" w:rsidP="00CA3032">
      <w:pPr>
        <w:pStyle w:val="Ttulo2"/>
      </w:pPr>
      <w:r w:rsidRPr="00CA3032">
        <w:t xml:space="preserve">Política de Valor Máximo (RN10):As empresas compradoras devem poder definir um valor máximo automático para suas </w:t>
      </w:r>
      <w:proofErr w:type="spellStart"/>
      <w:proofErr w:type="gramStart"/>
      <w:r w:rsidRPr="00CA3032">
        <w:t>compras.A</w:t>
      </w:r>
      <w:proofErr w:type="spellEnd"/>
      <w:proofErr w:type="gramEnd"/>
      <w:r w:rsidRPr="00CA3032">
        <w:t xml:space="preserve"> plataforma deve monitorar as compras em relação a esse limite.</w:t>
      </w:r>
    </w:p>
    <w:p w14:paraId="108C5960" w14:textId="1E54305A" w:rsidR="00162C51" w:rsidRPr="00CA3032" w:rsidRDefault="00CA3032" w:rsidP="00CA3032">
      <w:pPr>
        <w:pStyle w:val="Ttulo2"/>
      </w:pPr>
      <w:r w:rsidRPr="00CA3032">
        <w:t xml:space="preserve">Política de </w:t>
      </w:r>
      <w:proofErr w:type="spellStart"/>
      <w:r w:rsidRPr="00CA3032">
        <w:t>Tags</w:t>
      </w:r>
      <w:proofErr w:type="spellEnd"/>
      <w:r w:rsidRPr="00CA3032">
        <w:t xml:space="preserve"> e Categorias (RN11):A plataforma deve permitir que produtos sejam categorizados com base</w:t>
      </w:r>
      <w:r>
        <w:t xml:space="preserve"> </w:t>
      </w:r>
      <w:r w:rsidRPr="00CA3032">
        <w:t xml:space="preserve">em </w:t>
      </w:r>
      <w:proofErr w:type="spellStart"/>
      <w:r w:rsidRPr="00CA3032">
        <w:t>tags</w:t>
      </w:r>
      <w:proofErr w:type="spellEnd"/>
      <w:r w:rsidRPr="00CA3032">
        <w:t xml:space="preserve"> ou </w:t>
      </w:r>
      <w:proofErr w:type="spellStart"/>
      <w:proofErr w:type="gramStart"/>
      <w:r w:rsidRPr="00CA3032">
        <w:t>categorias.Os</w:t>
      </w:r>
      <w:proofErr w:type="spellEnd"/>
      <w:proofErr w:type="gramEnd"/>
      <w:r w:rsidRPr="00CA3032">
        <w:t xml:space="preserve"> compradores devem poder filtrar produtos com base nessas categorias.</w:t>
      </w:r>
    </w:p>
    <w:p w14:paraId="7E9A50A7" w14:textId="77777777" w:rsidR="00162C51" w:rsidRDefault="00162C51" w:rsidP="00CA3032">
      <w:pPr>
        <w:pStyle w:val="Ttulo2"/>
      </w:pPr>
    </w:p>
    <w:p w14:paraId="21EA3173" w14:textId="77777777" w:rsidR="00162C51" w:rsidRDefault="00162C51" w:rsidP="00CA3032">
      <w:pPr>
        <w:pStyle w:val="Ttulo2"/>
      </w:pPr>
    </w:p>
    <w:p w14:paraId="7EFEE9F2" w14:textId="77777777" w:rsidR="00162C51" w:rsidRDefault="00162C51" w:rsidP="00CA3032">
      <w:pPr>
        <w:pStyle w:val="Ttulo2"/>
      </w:pPr>
    </w:p>
    <w:p w14:paraId="07DC0C58" w14:textId="77777777" w:rsidR="00162C51" w:rsidRDefault="00162C51" w:rsidP="00CA3032">
      <w:pPr>
        <w:pStyle w:val="Ttulo2"/>
      </w:pPr>
    </w:p>
    <w:p w14:paraId="614B9967" w14:textId="77777777" w:rsidR="00162C51" w:rsidRDefault="00162C51" w:rsidP="00CA3032">
      <w:pPr>
        <w:pStyle w:val="Ttulo2"/>
      </w:pPr>
    </w:p>
    <w:p w14:paraId="0343F2FD" w14:textId="77777777" w:rsidR="00162C51" w:rsidRDefault="00162C51" w:rsidP="00CA3032">
      <w:pPr>
        <w:pStyle w:val="Ttulo2"/>
      </w:pPr>
    </w:p>
    <w:p w14:paraId="469C207A" w14:textId="77777777" w:rsidR="00162C51" w:rsidRDefault="00162C51" w:rsidP="00CA3032">
      <w:pPr>
        <w:pStyle w:val="Ttulo2"/>
      </w:pPr>
    </w:p>
    <w:p w14:paraId="3CCEE3D9" w14:textId="77777777" w:rsidR="00162C51" w:rsidRDefault="00162C51" w:rsidP="00CA3032">
      <w:pPr>
        <w:pStyle w:val="Ttulo2"/>
      </w:pPr>
    </w:p>
    <w:p w14:paraId="03152A04" w14:textId="5C80306E" w:rsidR="00F64703" w:rsidRDefault="00B52A75" w:rsidP="00CA3032">
      <w:pPr>
        <w:pStyle w:val="Ttulo2"/>
      </w:pPr>
      <w:r>
        <w:t>2</w:t>
      </w:r>
      <w:r w:rsidR="00101E62">
        <w:t xml:space="preserve"> </w:t>
      </w:r>
      <w:r w:rsidR="00D71306">
        <w:t>–</w:t>
      </w:r>
      <w:r w:rsidR="000906E4" w:rsidRPr="004F1D41">
        <w:t xml:space="preserve"> </w:t>
      </w:r>
      <w:r w:rsidR="00D71306">
        <w:t>Projeto Lógico do Banco de Dados</w:t>
      </w:r>
      <w:bookmarkEnd w:id="2"/>
    </w:p>
    <w:p w14:paraId="11D8A0DF" w14:textId="5BAAAC5C" w:rsidR="00736717" w:rsidRDefault="002E0A9F" w:rsidP="00736717">
      <w:pPr>
        <w:pStyle w:val="PargrafodaLista"/>
      </w:pPr>
      <w:r>
        <w:rPr>
          <w:noProof/>
        </w:rPr>
        <w:drawing>
          <wp:inline distT="0" distB="0" distL="0" distR="0" wp14:anchorId="3DA329AD" wp14:editId="40D40A3B">
            <wp:extent cx="5760085" cy="5337810"/>
            <wp:effectExtent l="0" t="0" r="0" b="0"/>
            <wp:docPr id="155821933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9333" name="Imagem 1" descr="Diagrama, Esquemát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4B1F" w14:textId="77777777" w:rsidR="00736717" w:rsidRDefault="00736717" w:rsidP="00736717">
      <w:pPr>
        <w:pStyle w:val="PargrafodaLista"/>
      </w:pPr>
    </w:p>
    <w:p w14:paraId="1843EAB3" w14:textId="77777777" w:rsidR="00736717" w:rsidRDefault="00736717" w:rsidP="00736717">
      <w:pPr>
        <w:pStyle w:val="PargrafodaLista"/>
      </w:pPr>
    </w:p>
    <w:p w14:paraId="1F013CB1" w14:textId="77777777" w:rsidR="00736717" w:rsidRDefault="00736717" w:rsidP="00736717">
      <w:pPr>
        <w:pStyle w:val="PargrafodaLista"/>
      </w:pPr>
    </w:p>
    <w:p w14:paraId="5115F59A" w14:textId="77777777" w:rsidR="00736717" w:rsidRDefault="00736717" w:rsidP="00736717">
      <w:pPr>
        <w:pStyle w:val="PargrafodaLista"/>
      </w:pPr>
    </w:p>
    <w:p w14:paraId="79829FC5" w14:textId="77777777" w:rsidR="00736717" w:rsidRDefault="00736717" w:rsidP="00736717">
      <w:pPr>
        <w:pStyle w:val="PargrafodaLista"/>
      </w:pPr>
    </w:p>
    <w:p w14:paraId="149F9861" w14:textId="77777777" w:rsidR="00736717" w:rsidRDefault="00736717" w:rsidP="002E0A9F">
      <w:pPr>
        <w:ind w:firstLine="0"/>
      </w:pPr>
    </w:p>
    <w:p w14:paraId="6BBA9F4E" w14:textId="77777777" w:rsidR="00736717" w:rsidRPr="00736717" w:rsidRDefault="00736717" w:rsidP="00736717">
      <w:pPr>
        <w:pStyle w:val="PargrafodaLista"/>
      </w:pPr>
    </w:p>
    <w:p w14:paraId="6A78ECF8" w14:textId="2D9FED56" w:rsidR="00F64703" w:rsidRDefault="000906E4" w:rsidP="00CA3032">
      <w:pPr>
        <w:pStyle w:val="Ttulo2"/>
      </w:pPr>
      <w:r>
        <w:lastRenderedPageBreak/>
        <w:t xml:space="preserve"> </w:t>
      </w:r>
      <w:bookmarkStart w:id="3" w:name="_Toc67673072"/>
      <w:r w:rsidR="00A564A2">
        <w:t>3</w:t>
      </w:r>
      <w:r w:rsidR="00D71306">
        <w:t xml:space="preserve"> – Projeto Físico do Banco de Dados</w:t>
      </w:r>
      <w:bookmarkEnd w:id="3"/>
    </w:p>
    <w:p w14:paraId="4CE227EA" w14:textId="77777777" w:rsidR="00B10D09" w:rsidRDefault="00B10D09" w:rsidP="00B10D09">
      <w:pPr>
        <w:pStyle w:val="PargrafodaLista"/>
      </w:pPr>
    </w:p>
    <w:p w14:paraId="05149E5D" w14:textId="5BD0A016" w:rsidR="00B10D09" w:rsidRPr="00B10D09" w:rsidRDefault="00B10D09" w:rsidP="00B10D09">
      <w:pPr>
        <w:pStyle w:val="PargrafodaLista"/>
      </w:pPr>
      <w:r>
        <w:rPr>
          <w:noProof/>
        </w:rPr>
        <w:drawing>
          <wp:inline distT="0" distB="0" distL="0" distR="0" wp14:anchorId="6D9A4DB2" wp14:editId="6D9A7339">
            <wp:extent cx="5760085" cy="5241290"/>
            <wp:effectExtent l="0" t="0" r="0" b="0"/>
            <wp:docPr id="43229052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90528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D09" w:rsidRPr="00B10D09" w:rsidSect="006C4326">
      <w:headerReference w:type="first" r:id="rId17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66A0" w14:textId="77777777" w:rsidR="00F26D09" w:rsidRDefault="00F26D09" w:rsidP="00987BE0">
      <w:pPr>
        <w:spacing w:after="0" w:line="240" w:lineRule="auto"/>
      </w:pPr>
      <w:r>
        <w:separator/>
      </w:r>
    </w:p>
  </w:endnote>
  <w:endnote w:type="continuationSeparator" w:id="0">
    <w:p w14:paraId="2FAEDF44" w14:textId="77777777" w:rsidR="00F26D09" w:rsidRDefault="00F26D09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D4FF" w14:textId="77777777" w:rsidR="00F26D09" w:rsidRDefault="00F26D09" w:rsidP="00987BE0">
      <w:pPr>
        <w:spacing w:after="0" w:line="240" w:lineRule="auto"/>
      </w:pPr>
      <w:r>
        <w:separator/>
      </w:r>
    </w:p>
  </w:footnote>
  <w:footnote w:type="continuationSeparator" w:id="0">
    <w:p w14:paraId="2AD6653C" w14:textId="77777777" w:rsidR="00F26D09" w:rsidRDefault="00F26D09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18FC" w14:textId="1BE543AF" w:rsidR="00EC632A" w:rsidRDefault="00EC632A" w:rsidP="00EC632A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58752" behindDoc="0" locked="0" layoutInCell="1" allowOverlap="1" wp14:anchorId="7877517D" wp14:editId="147E0F5D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984530462" name="Imagem 9845304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de </w:t>
    </w:r>
    <w:r w:rsidR="00736717">
      <w:rPr>
        <w:noProof/>
      </w:rPr>
      <w:t>9</w:t>
    </w: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26DCEE1E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71FF0">
      <w:rPr>
        <w:noProof/>
      </w:rPr>
      <w:t>9</w:t>
    </w:r>
    <w:r>
      <w:fldChar w:fldCharType="end"/>
    </w:r>
    <w:r w:rsidR="1A176BA7">
      <w:t xml:space="preserve"> de </w:t>
    </w:r>
    <w:r w:rsidR="00EC632A">
      <w:rPr>
        <w:noProof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ED9ADE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2050908970">
    <w:abstractNumId w:val="0"/>
  </w:num>
  <w:num w:numId="2" w16cid:durableId="422531485">
    <w:abstractNumId w:val="1"/>
  </w:num>
  <w:num w:numId="3" w16cid:durableId="1177884888">
    <w:abstractNumId w:val="7"/>
  </w:num>
  <w:num w:numId="4" w16cid:durableId="17098400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6424885">
    <w:abstractNumId w:val="1"/>
  </w:num>
  <w:num w:numId="6" w16cid:durableId="148595710">
    <w:abstractNumId w:val="1"/>
  </w:num>
  <w:num w:numId="7" w16cid:durableId="928729571">
    <w:abstractNumId w:val="1"/>
  </w:num>
  <w:num w:numId="8" w16cid:durableId="699933654">
    <w:abstractNumId w:val="1"/>
  </w:num>
  <w:num w:numId="9" w16cid:durableId="1490097583">
    <w:abstractNumId w:val="1"/>
  </w:num>
  <w:num w:numId="10" w16cid:durableId="531961819">
    <w:abstractNumId w:val="0"/>
  </w:num>
  <w:num w:numId="11" w16cid:durableId="189531508">
    <w:abstractNumId w:val="5"/>
  </w:num>
  <w:num w:numId="12" w16cid:durableId="464471965">
    <w:abstractNumId w:val="4"/>
  </w:num>
  <w:num w:numId="13" w16cid:durableId="2012294692">
    <w:abstractNumId w:val="6"/>
  </w:num>
  <w:num w:numId="14" w16cid:durableId="1920208085">
    <w:abstractNumId w:val="2"/>
  </w:num>
  <w:num w:numId="15" w16cid:durableId="1854372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575E"/>
    <w:rsid w:val="0003718D"/>
    <w:rsid w:val="00050FEA"/>
    <w:rsid w:val="0005451E"/>
    <w:rsid w:val="00072A6C"/>
    <w:rsid w:val="000906E4"/>
    <w:rsid w:val="000C69AC"/>
    <w:rsid w:val="000D2801"/>
    <w:rsid w:val="000D73EC"/>
    <w:rsid w:val="00101E62"/>
    <w:rsid w:val="001509ED"/>
    <w:rsid w:val="00162C51"/>
    <w:rsid w:val="001632E3"/>
    <w:rsid w:val="001C0C3D"/>
    <w:rsid w:val="001C189C"/>
    <w:rsid w:val="001C5EE2"/>
    <w:rsid w:val="001F556A"/>
    <w:rsid w:val="00235C1C"/>
    <w:rsid w:val="0023747F"/>
    <w:rsid w:val="0027353F"/>
    <w:rsid w:val="00282A81"/>
    <w:rsid w:val="002A3C38"/>
    <w:rsid w:val="002A7E47"/>
    <w:rsid w:val="002B0DD0"/>
    <w:rsid w:val="002B41F7"/>
    <w:rsid w:val="002E0A9F"/>
    <w:rsid w:val="002E2864"/>
    <w:rsid w:val="002E35AE"/>
    <w:rsid w:val="00316877"/>
    <w:rsid w:val="00316B13"/>
    <w:rsid w:val="003170FA"/>
    <w:rsid w:val="00340843"/>
    <w:rsid w:val="0034292C"/>
    <w:rsid w:val="00347CAE"/>
    <w:rsid w:val="00390223"/>
    <w:rsid w:val="00396E75"/>
    <w:rsid w:val="003A1906"/>
    <w:rsid w:val="003C50DD"/>
    <w:rsid w:val="003F24B1"/>
    <w:rsid w:val="004018CB"/>
    <w:rsid w:val="00403F4A"/>
    <w:rsid w:val="00477C33"/>
    <w:rsid w:val="0048298D"/>
    <w:rsid w:val="0048324B"/>
    <w:rsid w:val="004A05C4"/>
    <w:rsid w:val="004A143D"/>
    <w:rsid w:val="004C08C0"/>
    <w:rsid w:val="004C39C2"/>
    <w:rsid w:val="004F1D41"/>
    <w:rsid w:val="004F2806"/>
    <w:rsid w:val="004F38B1"/>
    <w:rsid w:val="004F459E"/>
    <w:rsid w:val="00500EDB"/>
    <w:rsid w:val="00545406"/>
    <w:rsid w:val="005522A5"/>
    <w:rsid w:val="00556B5B"/>
    <w:rsid w:val="00560364"/>
    <w:rsid w:val="00563D19"/>
    <w:rsid w:val="00591097"/>
    <w:rsid w:val="005A79AF"/>
    <w:rsid w:val="005C5CAD"/>
    <w:rsid w:val="005D7910"/>
    <w:rsid w:val="005D7C1D"/>
    <w:rsid w:val="00602FC4"/>
    <w:rsid w:val="00625797"/>
    <w:rsid w:val="0064602B"/>
    <w:rsid w:val="00650FE8"/>
    <w:rsid w:val="006B7E92"/>
    <w:rsid w:val="006C4326"/>
    <w:rsid w:val="006C4A36"/>
    <w:rsid w:val="006D6593"/>
    <w:rsid w:val="006E3433"/>
    <w:rsid w:val="006E34CE"/>
    <w:rsid w:val="006E379B"/>
    <w:rsid w:val="007014C9"/>
    <w:rsid w:val="00732060"/>
    <w:rsid w:val="00736717"/>
    <w:rsid w:val="007540CC"/>
    <w:rsid w:val="0076599A"/>
    <w:rsid w:val="007E2C7B"/>
    <w:rsid w:val="007F2D17"/>
    <w:rsid w:val="007F7104"/>
    <w:rsid w:val="007F7A42"/>
    <w:rsid w:val="008236DB"/>
    <w:rsid w:val="00826699"/>
    <w:rsid w:val="00844442"/>
    <w:rsid w:val="00870FB4"/>
    <w:rsid w:val="00882BE7"/>
    <w:rsid w:val="008879D7"/>
    <w:rsid w:val="00890ACF"/>
    <w:rsid w:val="008A4955"/>
    <w:rsid w:val="008C19F2"/>
    <w:rsid w:val="008E35F7"/>
    <w:rsid w:val="0091487C"/>
    <w:rsid w:val="009242C1"/>
    <w:rsid w:val="009334F6"/>
    <w:rsid w:val="009814FC"/>
    <w:rsid w:val="00982F16"/>
    <w:rsid w:val="00987BE0"/>
    <w:rsid w:val="00997EA0"/>
    <w:rsid w:val="009D7E42"/>
    <w:rsid w:val="00A14423"/>
    <w:rsid w:val="00A16E62"/>
    <w:rsid w:val="00A34575"/>
    <w:rsid w:val="00A36968"/>
    <w:rsid w:val="00A36C8B"/>
    <w:rsid w:val="00A564A2"/>
    <w:rsid w:val="00A64FC6"/>
    <w:rsid w:val="00A97D8F"/>
    <w:rsid w:val="00AB2BE5"/>
    <w:rsid w:val="00AD6955"/>
    <w:rsid w:val="00AE0AA5"/>
    <w:rsid w:val="00AF754D"/>
    <w:rsid w:val="00B010AF"/>
    <w:rsid w:val="00B10D09"/>
    <w:rsid w:val="00B118A1"/>
    <w:rsid w:val="00B31965"/>
    <w:rsid w:val="00B52A75"/>
    <w:rsid w:val="00B92022"/>
    <w:rsid w:val="00BD2B47"/>
    <w:rsid w:val="00BF22FA"/>
    <w:rsid w:val="00C036D1"/>
    <w:rsid w:val="00C235D2"/>
    <w:rsid w:val="00C2382B"/>
    <w:rsid w:val="00C66407"/>
    <w:rsid w:val="00C86529"/>
    <w:rsid w:val="00CA3032"/>
    <w:rsid w:val="00CC7283"/>
    <w:rsid w:val="00CF2B66"/>
    <w:rsid w:val="00D01BFC"/>
    <w:rsid w:val="00D026C5"/>
    <w:rsid w:val="00D127A6"/>
    <w:rsid w:val="00D23D59"/>
    <w:rsid w:val="00D563AE"/>
    <w:rsid w:val="00D70546"/>
    <w:rsid w:val="00D71306"/>
    <w:rsid w:val="00D83366"/>
    <w:rsid w:val="00D95FC7"/>
    <w:rsid w:val="00DA1758"/>
    <w:rsid w:val="00DB65E4"/>
    <w:rsid w:val="00DD4AD9"/>
    <w:rsid w:val="00DE0F4E"/>
    <w:rsid w:val="00E36822"/>
    <w:rsid w:val="00E44082"/>
    <w:rsid w:val="00E63808"/>
    <w:rsid w:val="00EA1FE1"/>
    <w:rsid w:val="00EC6254"/>
    <w:rsid w:val="00EC632A"/>
    <w:rsid w:val="00ED1183"/>
    <w:rsid w:val="00ED54CA"/>
    <w:rsid w:val="00ED6A41"/>
    <w:rsid w:val="00EE1742"/>
    <w:rsid w:val="00EF23B5"/>
    <w:rsid w:val="00EF4A0C"/>
    <w:rsid w:val="00F26D09"/>
    <w:rsid w:val="00F53589"/>
    <w:rsid w:val="00F64703"/>
    <w:rsid w:val="00F71FF0"/>
    <w:rsid w:val="00F977BB"/>
    <w:rsid w:val="00FA626F"/>
    <w:rsid w:val="00FB4C0C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CA3032"/>
    <w:pPr>
      <w:keepNext/>
      <w:tabs>
        <w:tab w:val="left" w:pos="0"/>
      </w:tabs>
      <w:spacing w:before="480" w:after="480" w:line="360" w:lineRule="auto"/>
      <w:outlineLvl w:val="1"/>
    </w:pPr>
    <w:rPr>
      <w:rFonts w:asciiTheme="minorHAnsi" w:eastAsia="Times New Roman" w:hAnsiTheme="minorHAnsi" w:cstheme="minorHAnsi"/>
      <w:iCs/>
      <w:sz w:val="24"/>
      <w:szCs w:val="24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CA3032"/>
    <w:rPr>
      <w:rFonts w:asciiTheme="minorHAnsi" w:eastAsia="Times New Roman" w:hAnsiTheme="minorHAnsi" w:cstheme="minorHAnsi"/>
      <w:iCs/>
      <w:sz w:val="24"/>
      <w:szCs w:val="24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unhideWhenUsed/>
    <w:rsid w:val="009242C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bd9088-2ed9-416e-b61b-5c17ea7e3085" xsi:nil="true"/>
    <lcf76f155ced4ddcb4097134ff3c332f xmlns="a10d6d09-ccff-44d6-9d40-69adbea4e44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648E827498144E99E283DDB8A87613" ma:contentTypeVersion="11" ma:contentTypeDescription="Crie um novo documento." ma:contentTypeScope="" ma:versionID="67dc74505c62121da8593fb186c35e0e">
  <xsd:schema xmlns:xsd="http://www.w3.org/2001/XMLSchema" xmlns:xs="http://www.w3.org/2001/XMLSchema" xmlns:p="http://schemas.microsoft.com/office/2006/metadata/properties" xmlns:ns2="a10d6d09-ccff-44d6-9d40-69adbea4e446" xmlns:ns3="60bd9088-2ed9-416e-b61b-5c17ea7e3085" targetNamespace="http://schemas.microsoft.com/office/2006/metadata/properties" ma:root="true" ma:fieldsID="ba19ba554f9ca075fda918ad7b150ba6" ns2:_="" ns3:_="">
    <xsd:import namespace="a10d6d09-ccff-44d6-9d40-69adbea4e446"/>
    <xsd:import namespace="60bd9088-2ed9-416e-b61b-5c17ea7e308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d6d09-ccff-44d6-9d40-69adbea4e4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9088-2ed9-416e-b61b-5c17ea7e308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e5fd83-ea7d-485f-8c0a-1ff5fe41d27f}" ma:internalName="TaxCatchAll" ma:showField="CatchAllData" ma:web="60bd9088-2ed9-416e-b61b-5c17ea7e30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purl.org/dc/elements/1.1/"/>
    <ds:schemaRef ds:uri="http://www.w3.org/XML/1998/namespace"/>
    <ds:schemaRef ds:uri="http://schemas.openxmlformats.org/package/2006/metadata/core-properties"/>
    <ds:schemaRef ds:uri="a10d6d09-ccff-44d6-9d40-69adbea4e446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60bd9088-2ed9-416e-b61b-5c17ea7e308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F792B7C-FD57-439C-8447-25B21FAE6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4C9263-E23C-48B7-8B57-2FB653D01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d6d09-ccff-44d6-9d40-69adbea4e446"/>
    <ds:schemaRef ds:uri="60bd9088-2ed9-416e-b61b-5c17ea7e3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1</TotalTime>
  <Pages>9</Pages>
  <Words>599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Gustavo Sorrilha Sanches</cp:lastModifiedBy>
  <cp:revision>2</cp:revision>
  <cp:lastPrinted>2023-05-29T17:37:00Z</cp:lastPrinted>
  <dcterms:created xsi:type="dcterms:W3CDTF">2023-10-22T18:24:00Z</dcterms:created>
  <dcterms:modified xsi:type="dcterms:W3CDTF">2023-10-22T18:24:00Z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0x010100A9648E827498144E99E283DDB8A87613</vt:lpwstr>
  </property>
  <property fmtid="{D5CDD505-2E9C-101B-9397-08002B2CF9AE}" pid="3" name="MediaServiceImageTags">
    <vt:lpwstr/>
  </property>
</Properties>
</file>